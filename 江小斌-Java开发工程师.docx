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84321" w:rsidRDefault="00981B0D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7710170</wp:posOffset>
                </wp:positionV>
                <wp:extent cx="6711950" cy="128587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84321" w:rsidRDefault="00981B0D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CET-6,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日语</w:t>
                            </w:r>
                          </w:p>
                          <w:p w:rsidR="00F84321" w:rsidRDefault="00981B0D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精通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ava基础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,Java Web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J2EE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技术，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ava并发and JVM 原理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设计模式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java程序性能优化</w:t>
                            </w:r>
                          </w:p>
                          <w:p w:rsidR="00F84321" w:rsidRDefault="00981B0D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掌握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HTML,CSS,J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avascript,AngularJs,ExtJs,Python,SVG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,XPath,XSLT</w:t>
                            </w:r>
                          </w:p>
                          <w:p w:rsidR="00F84321" w:rsidRDefault="00981B0D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熟练使用Weblogic,Jboss,Intellij,Maven,Ant,Git,</w:t>
                            </w:r>
                          </w:p>
                          <w:p w:rsidR="00F84321" w:rsidRDefault="00981B0D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精通Oracle,Mysql,</w:t>
                            </w:r>
                            <w:r w:rsidR="00FD05AB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能对sql进行一定的优化，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Mongodb,Spring</w:t>
                            </w:r>
                            <w:r w:rsidR="00FD05A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，ORM</w:t>
                            </w:r>
                            <w:bookmarkStart w:id="0" w:name="_GoBack"/>
                            <w:bookmarkEnd w:id="0"/>
                          </w:p>
                          <w:p w:rsidR="00F84321" w:rsidRDefault="00F84321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F84321" w:rsidRDefault="00F84321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F84321" w:rsidRDefault="00F84321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F84321" w:rsidRDefault="00F8432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F84321" w:rsidRDefault="00F8432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9pt;margin-top:607.1pt;width:528.5pt;height:101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" filled="f" stroked="f" strokeweight=".5pt">
                <v:textbox>
                  <w:txbxContent>
                    <w:p w:rsidR="00F84321" w:rsidRDefault="00981B0D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CET-6,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日语</w:t>
                      </w:r>
                    </w:p>
                    <w:p w:rsidR="00F84321" w:rsidRDefault="00981B0D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精通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J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ava基础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,Java Web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J2EE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技术，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J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ava并发and JVM 原理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设计模式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java程序性能优化</w:t>
                      </w:r>
                    </w:p>
                    <w:p w:rsidR="00F84321" w:rsidRDefault="00981B0D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掌握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HTML,CSS,J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avascript,AngularJs,ExtJs,Python,SVG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,XPath,XSLT</w:t>
                      </w:r>
                    </w:p>
                    <w:p w:rsidR="00F84321" w:rsidRDefault="00981B0D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熟练使用Weblogic,Jboss,Intellij,Maven,Ant,Git,</w:t>
                      </w:r>
                    </w:p>
                    <w:p w:rsidR="00F84321" w:rsidRDefault="00981B0D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精通Oracle,Mysql,</w:t>
                      </w:r>
                      <w:r w:rsidR="00FD05AB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能对sql进行一定的优化，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Mongodb,Spring</w:t>
                      </w:r>
                      <w:r w:rsidR="00FD05AB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，ORM</w:t>
                      </w:r>
                      <w:bookmarkStart w:id="1" w:name="_GoBack"/>
                      <w:bookmarkEnd w:id="1"/>
                    </w:p>
                    <w:p w:rsidR="00F84321" w:rsidRDefault="00F84321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F84321" w:rsidRDefault="00F84321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F84321" w:rsidRDefault="00F84321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F84321" w:rsidRDefault="00F84321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F84321" w:rsidRDefault="00F84321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4156710</wp:posOffset>
                </wp:positionV>
                <wp:extent cx="88900" cy="2503170"/>
                <wp:effectExtent l="19050" t="19050" r="25400" b="30480"/>
                <wp:wrapNone/>
                <wp:docPr id="589" name="组合 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0" cy="2503170"/>
                          <a:chOff x="23499" y="0"/>
                          <a:chExt cx="108000" cy="3321675"/>
                        </a:xfrm>
                      </wpg:grpSpPr>
                      <wps:wsp>
                        <wps:cNvPr id="590" name="直接连接符 590"/>
                        <wps:cNvCnPr/>
                        <wps:spPr>
                          <a:xfrm>
                            <a:off x="66675" y="9525"/>
                            <a:ext cx="0" cy="33121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椭圆 11"/>
                        <wps:cNvSpPr>
                          <a:spLocks noChangeAspect="1"/>
                        </wps:cNvSpPr>
                        <wps:spPr>
                          <a:xfrm>
                            <a:off x="23499" y="0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2" name="椭圆 11"/>
                        <wps:cNvSpPr>
                          <a:spLocks noChangeAspect="1"/>
                        </wps:cNvSpPr>
                        <wps:spPr>
                          <a:xfrm>
                            <a:off x="23499" y="933493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11"/>
                        <wps:cNvSpPr>
                          <a:spLocks noChangeAspect="1"/>
                        </wps:cNvSpPr>
                        <wps:spPr>
                          <a:xfrm>
                            <a:off x="23499" y="1847934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椭圆 11"/>
                        <wps:cNvSpPr>
                          <a:spLocks noChangeAspect="1"/>
                        </wps:cNvSpPr>
                        <wps:spPr>
                          <a:xfrm>
                            <a:off x="23499" y="2752850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pt;margin-top:363.3pt;height:197.1pt;width:7pt;mso-position-horizontal-relative:page;mso-position-vertical-relative:page;z-index:251727872;mso-width-relative:page;mso-height-relative:page;" coordorigin="23499,0" coordsize="108000,3321675" o:gfxdata="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e7RTd9gAAAAIAQAADwAAAAAAAAABACAAAAAiAAAA&#10;ZHJzL2Rvd25yZXYueG1sUEsBAhQAFAAAAAgAh07iQHommAKWAwAAuBEAAA4AAAAAAAAAAQAgAAAA&#10;JwEAAGRycy9lMm9Eb2MueG1sUEsFBgAAAAAGAAYAWQEAAC8HAAAAAA==&#10;">
                <o:lock v:ext="edit" aspectratio="f"/>
                <v:line id="_x0000_s1026" o:spid="_x0000_s1026" o:spt="20" style="position:absolute;left:66675;top:9525;height:3312150;width:0;" filled="f" stroked="t" coordsize="21600,21600" o:gfxdata="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MmR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70C0 [3204]" miterlimit="8" joinstyle="miter"/>
                  <v:imagedata o:title=""/>
                  <o:lock v:ext="edit" aspectratio="f"/>
                </v:line>
                <v:shape id="椭圆 11" o:spid="_x0000_s1026" o:spt="3" type="#_x0000_t3" style="position:absolute;left:23499;top:0;height:108000;width:108000;v-text-anchor:middle;" fillcolor="#0070C0" filled="t" stroked="t" coordsize="21600,21600" o:gfxdata="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OHSyG/&#10;AAAA3AAAAA8AAAAAAAAAAQAgAAAAIgAAAGRycy9kb3ducmV2LnhtbFBLAQIUABQAAAAIAIdO4kAz&#10;LwWeOwAAADkAAAAQAAAAAAAAAAEAIAAAAA4BAABkcnMvc2hhcGV4bWwueG1sUEsFBgAAAAAGAAYA&#10;WwEAALgDAAAAAA==&#10;">
                  <v:fill on="t" focussize="0,0"/>
                  <v:stroke weight="3pt" color="#FFFFFF [3212]" miterlimit="8" joinstyle="miter"/>
                  <v:imagedata o:title=""/>
                  <o:lock v:ext="edit" aspectratio="t"/>
                </v:shape>
                <v:shape id="椭圆 11" o:spid="_x0000_s1026" o:spt="3" type="#_x0000_t3" style="position:absolute;left:23499;top:933493;height:108000;width:108000;v-text-anchor:middle;" fillcolor="#0070C0" filled="t" stroked="t" coordsize="21600,21600" o:gfxdata="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O3cL4A&#10;AADcAAAADwAAAAAAAAABACAAAAAiAAAAZHJzL2Rvd25yZXYueG1sUEsBAhQAFAAAAAgAh07iQDMv&#10;BZ47AAAAOQAAABAAAAAAAAAAAQAgAAAADQEAAGRycy9zaGFwZXhtbC54bWxQSwUGAAAAAAYABgBb&#10;AQAAtwMAAAAA&#10;">
                  <v:fill on="t" focussize="0,0"/>
                  <v:stroke weight="3pt" color="#FFFFFF [3212]" miterlimit="8" joinstyle="miter"/>
                  <v:imagedata o:title=""/>
                  <o:lock v:ext="edit" aspectratio="t"/>
                </v:shape>
                <v:shape id="椭圆 11" o:spid="_x0000_s1026" o:spt="3" type="#_x0000_t3" style="position:absolute;left:23499;top:1847934;height:108000;width:108000;v-text-anchor:middle;" fillcolor="#0070C0" filled="t" stroked="t" coordsize="21600,21600" o:gfxdata="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8IH0L4A&#10;AADbAAAADwAAAAAAAAABACAAAAAiAAAAZHJzL2Rvd25yZXYueG1sUEsBAhQAFAAAAAgAh07iQDMv&#10;BZ47AAAAOQAAABAAAAAAAAAAAQAgAAAADQEAAGRycy9zaGFwZXhtbC54bWxQSwUGAAAAAAYABgBb&#10;AQAAtwMAAAAA&#10;">
                  <v:fill on="t" focussize="0,0"/>
                  <v:stroke weight="3pt" color="#FFFFFF [3212]" miterlimit="8" joinstyle="miter"/>
                  <v:imagedata o:title=""/>
                  <o:lock v:ext="edit" aspectratio="t"/>
                </v:shape>
                <v:shape id="椭圆 11" o:spid="_x0000_s1026" o:spt="3" type="#_x0000_t3" style="position:absolute;left:23499;top:2752850;height:108000;width:108000;v-text-anchor:middle;" fillcolor="#0070C0" filled="t" stroked="t" coordsize="21600,21600" o:gfxdata="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ITiQugAAANsA&#10;AAAPAAAAAAAAAAEAIAAAACIAAABkcnMvZG93bnJldi54bWxQSwECFAAUAAAACACHTuJAMy8FnjsA&#10;AAA5AAAAEAAAAAAAAAABACAAAAAJAQAAZHJzL3NoYXBleG1sLnhtbFBLBQYAAAAABgAGAFsBAACz&#10;AwAAAAA=&#10;">
                  <v:fill on="t" focussize="0,0"/>
                  <v:stroke weight="3pt" color="#FFFFFF [3212]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3067050</wp:posOffset>
                </wp:positionV>
                <wp:extent cx="6491605" cy="412432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1288" cy="412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84321" w:rsidRDefault="00981B0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2014——2016    OOCL(东方海外货柜航运中国有限公司）</w:t>
                            </w:r>
                          </w:p>
                          <w:p w:rsidR="00F84321" w:rsidRDefault="00981B0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 xml:space="preserve">ISD Framework team (E-commerce engineer):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color w:val="404040" w:themeColor="text1" w:themeTint="BF"/>
                              </w:rPr>
                              <w:t>负责公司内部framework 开发以及application team trouble shooting support.</w:t>
                            </w:r>
                          </w:p>
                          <w:p w:rsidR="00F84321" w:rsidRDefault="00981B0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Framework:</w:t>
                            </w:r>
                          </w:p>
                          <w:p w:rsidR="00F84321" w:rsidRDefault="00981B0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DMTP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(Data Mapping Transformation Platform)</w:t>
                            </w:r>
                          </w:p>
                          <w:p w:rsidR="00F84321" w:rsidRDefault="00981B0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高并发，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高可用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自动文件格式数据转换平台， 基于JDK S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chedule thread 以及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LTS（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based on quartz）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thread定期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从不同类型的channel（FTP,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Email，HTTP，WS，JMS)接收客户订单文件(Excel,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CSV,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Txt,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PDF,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HTML,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JSON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, XML), based on XSLT 转换成内部xml文件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订单入库</w:t>
                            </w:r>
                          </w:p>
                          <w:p w:rsidR="00F84321" w:rsidRDefault="00F8432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F84321" w:rsidRDefault="00981B0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Authorization</w:t>
                            </w:r>
                          </w:p>
                          <w:p w:rsidR="00F84321" w:rsidRDefault="00981B0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高可用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权限控制框架，结合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SSO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(Weblogic used cookie, Jboss used CAS)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为公司内部各个系统提供登陆以及权限验证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提供feature及qualifier不同粒度的权限控制，cache permission snapshot.</w:t>
                            </w:r>
                          </w:p>
                          <w:p w:rsidR="00F84321" w:rsidRDefault="00F8432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F84321" w:rsidRDefault="00981B0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>ART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(Application Response Tracking)</w:t>
                            </w:r>
                          </w:p>
                          <w:p w:rsidR="00F84321" w:rsidRDefault="00981B0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Lightweight trace tool. Based on Stack 数据结构，追踪程序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分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处理时间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结合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JS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ART 记录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jax响应时间以及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B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usiness Function process time.通过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WS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发送到data center进行数据可视化处理以及报表生成，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供A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pplication 进行performance监控以及trouble shooting</w:t>
                            </w:r>
                          </w:p>
                          <w:p w:rsidR="00F84321" w:rsidRDefault="00F8432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F84321" w:rsidRDefault="00F8432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F84321" w:rsidRDefault="00F8432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F84321" w:rsidRDefault="00F8432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75pt;margin-top:241.5pt;height:324.75pt;width:511.15pt;z-index:251719680;mso-width-relative:page;mso-height-relative:page;" filled="f" stroked="f" coordsize="21600,21600" o:gfxdata="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wikJT2wAAAAsBAAAPAAAAAAAAAAEAIAAAACIAAABkcnMvZG93bnJldi54bWxQSwECFAAU&#10;AAAACACHTuJAxOdAcicCAAAp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2014——2016    OOCL(东方海外货柜航运中国有限公司）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i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ISD Framework team (E-commerce engineer):   </w:t>
                      </w:r>
                      <w:r>
                        <w:rPr>
                          <w:rFonts w:hint="eastAsia" w:ascii="微软雅黑" w:hAnsi="微软雅黑" w:eastAsia="微软雅黑"/>
                          <w:i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负责公司内部framework 开发以及application team trouble shooting support.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Framework: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DMTP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(Data Mapping Transformation Platform)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高并发，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高可用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自动文件格式数据转换平台， 基于JDK S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chedule thread 以及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LTS（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based on quartz）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thread定期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从不同类型的channel（FTP,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Email，HTTP，WS，JMS)接收客户订单文件(Excel,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CSV,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Txt,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PDF,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HTML,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JSON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, XML), based on XSLT 转换成内部xml文件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订单入库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Authorization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高可用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权限控制框架，结合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SSO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(Weblogic used cookie, Jboss used CAS)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为公司内部各个系统提供登陆以及权限验证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提供feature及qualifier不同粒度的权限控制，cache permission snapshot.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ART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(Application Response Tracking)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Lightweight trace tool. Based on Stack 数据结构，追踪程序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各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部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处理时间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结合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JS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ART 记录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jax响应时间以及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usiness Function process time.通过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WS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发送到data center进行数据可视化处理以及报表生成，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供A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pplication 进行performance监控以及trouble shooting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7299960</wp:posOffset>
                </wp:positionV>
                <wp:extent cx="7007225" cy="419100"/>
                <wp:effectExtent l="0" t="0" r="2222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7225" cy="419100"/>
                          <a:chOff x="0" y="0"/>
                          <a:chExt cx="7008231" cy="419100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84321" w:rsidRDefault="00981B0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0" y="76200"/>
                            <a:ext cx="252000" cy="252000"/>
                            <a:chOff x="-9525" y="-9525"/>
                            <a:chExt cx="252000" cy="252000"/>
                          </a:xfrm>
                        </wpg:grpSpPr>
                        <wps:wsp>
                          <wps:cNvPr id="20" name="椭圆 20"/>
                          <wps:cNvSpPr/>
                          <wps:spPr>
                            <a:xfrm>
                              <a:off x="-9525" y="-9525"/>
                              <a:ext cx="252000" cy="252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图片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526" y="28603"/>
                              <a:ext cx="180026" cy="180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2" name="直接连接符 22"/>
                        <wps:cNvCnPr/>
                        <wps:spPr>
                          <a:xfrm>
                            <a:off x="208601" y="333375"/>
                            <a:ext cx="679963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574.8pt;height:33pt;width:551.75pt;mso-position-horizontal:right;mso-position-horizontal-relative:page;z-index:251723776;mso-width-relative:page;mso-height-relative:page;" coordsize="7008231,419100" o:gfxdata="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group id="_x0000_s1026" o:spid="_x0000_s1026" o:spt="203" style="position:absolute;left:0;top:76200;height:252000;width:252000;" coordorigin="-9525,-9525" coordsize="252000,25200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9525;top:-9525;height:252000;width:252000;v-text-anchor:middle;" fillcolor="#0070C0" filled="t" stroked="t" coordsize="21600,21600" o:gfxdata="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7osGrUAAADbAAAADwAA&#10;AAAAAAABACAAAAAiAAAAZHJzL2Rvd25yZXYueG1sUEsBAhQAFAAAAAgAh07iQDMvBZ47AAAAOQAA&#10;ABAAAAAAAAAAAQAgAAAABAEAAGRycy9zaGFwZXhtbC54bWxQSwUGAAAAAAYABgBbAQAArgMAAAAA&#10;">
                    <v:fill on="t" focussize="0,0"/>
                    <v:stroke weight="1pt" color="#0070C0" miterlimit="8" joinstyle="miter"/>
                    <v:imagedata o:title=""/>
                    <o:lock v:ext="edit" aspectratio="f"/>
                  </v:shape>
                  <v:shape id="_x0000_s1026" o:spid="_x0000_s1026" o:spt="75" type="#_x0000_t75" style="position:absolute;left:28526;top:28603;height:180000;width:180026;" filled="f" o:preferrelative="t" stroked="f" coordsize="21600,21600" o:gfxdata="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ZIDu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line id="_x0000_s1026" o:spid="_x0000_s1026" o:spt="20" style="position:absolute;left:208601;top:333375;height:0;width:6799630;" filled="f" stroked="t" coordsize="21600,21600" o:gfxdata="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Txr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185420</wp:posOffset>
                </wp:positionH>
                <wp:positionV relativeFrom="paragraph">
                  <wp:posOffset>8938895</wp:posOffset>
                </wp:positionV>
                <wp:extent cx="7007225" cy="419100"/>
                <wp:effectExtent l="0" t="0" r="22225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7225" cy="419100"/>
                          <a:chOff x="0" y="0"/>
                          <a:chExt cx="7008231" cy="419100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84321" w:rsidRDefault="00981B0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0" y="76200"/>
                            <a:ext cx="252000" cy="252000"/>
                            <a:chOff x="-9525" y="-9525"/>
                            <a:chExt cx="252000" cy="252000"/>
                          </a:xfrm>
                        </wpg:grpSpPr>
                        <wps:wsp>
                          <wps:cNvPr id="11" name="椭圆 11"/>
                          <wps:cNvSpPr/>
                          <wps:spPr>
                            <a:xfrm>
                              <a:off x="-9525" y="-9525"/>
                              <a:ext cx="252000" cy="252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图片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579" y="47653"/>
                              <a:ext cx="144021" cy="144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3" name="直接连接符 13"/>
                        <wps:cNvCnPr/>
                        <wps:spPr>
                          <a:xfrm>
                            <a:off x="208601" y="333375"/>
                            <a:ext cx="679963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34" style="position:absolute;left:0;text-align:left;margin-left:14.6pt;margin-top:703.85pt;width:551.75pt;height:33pt;z-index:251715584;mso-position-horizontal-relative:margin" coordsize="70082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">
                <v:shape id="文本框 9" o:spid="_x0000_s1035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F84321" w:rsidRDefault="00981B0D">
                        <w:pPr>
                          <w:snapToGrid w:val="0"/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group id="组合 10" o:spid="_x0000_s1036" style="position:absolute;top:762;width:2520;height:2520" coordorigin="-9525,-9525" coordsize="252000,252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椭圆 11" o:spid="_x0000_s1037" style="position:absolute;left:-9525;top:-9525;width:252000;height:25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kQM7wA&#10;AADbAAAADwAAAGRycy9kb3ducmV2LnhtbERPvQrCMBDeBd8hnOBmUx1EqlFEFMRNLboezdkWm0tp&#10;Ylvf3giC2318v7fa9KYSLTWutKxgGsUgiDOrS84VpNfDZAHCeWSNlWVS8CYHm/VwsMJE247P1F58&#10;LkIIuwQVFN7XiZQuK8igi2xNHLiHbQz6AJtc6ga7EG4qOYvjuTRYcmgosKZdQdnz8jIKMtfpxby9&#10;zfbp299PO/PMj49UqfGo3y5BeOr9X/xzH3WYP4XvL+EAuf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qRAzvAAAANsAAAAPAAAAAAAAAAAAAAAAAJgCAABkcnMvZG93bnJldi54&#10;bWxQSwUGAAAAAAQABAD1AAAAgQMAAAAA&#10;" fillcolor="#0070c0" strokecolor="#0070c0" strokeweight="1pt">
                    <v:stroke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2" o:spid="_x0000_s1038" type="#_x0000_t75" style="position:absolute;left:47579;top:47653;width:144021;height:14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Tw4bBAAAA2wAAAA8AAABkcnMvZG93bnJldi54bWxET0trAjEQvhf8D2EKvZSa1YPYrVGqIFhv&#10;PnudbqbZ4GayJKlu++sbQfA2H99zJrPONeJMIVrPCgb9AgRx5bVlo2C/W76MQcSErLHxTAp+KcJs&#10;2nuYYKn9hTd03iYjcgjHEhXUKbWllLGqyWHs+5Y4c98+OEwZBiN1wEsOd40cFsVIOrScG2psaVFT&#10;ddr+OAXHcDqsB4fVqzHPn9Z+zXf8cfxT6umxe38DkahLd/HNvdJ5/hCuv+QD5PQ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mTw4bBAAAA2wAAAA8AAAAAAAAAAAAAAAAAnwIA&#10;AGRycy9kb3ducmV2LnhtbFBLBQYAAAAABAAEAPcAAACNAwAAAAA=&#10;">
                    <v:imagedata r:id="rId9" o:title=""/>
                    <v:path arrowok="t"/>
                  </v:shape>
                </v:group>
                <v:line id="直接连接符 13" o:spid="_x0000_s1039" style="position:absolute;visibility:visible;mso-wrap-style:square" from="2086,3333" to="70082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TTDsEAAADbAAAADwAAAGRycy9kb3ducmV2LnhtbERPS2uDQBC+F/oflin0EuJqAiFYVwmF&#10;hlxje/A4uFOVuLPiro/k13cLhd7m43tOVqymFzONrrOsIIliEMS11R03Cr4+P7ZHEM4ja+wtk4I7&#10;OSjy56cMU20XvtJc+kaEEHYpKmi9H1IpXd2SQRfZgThw33Y06AMcG6lHXEK46eUujg/SYMehocWB&#10;3luqb+VkFHTV0TwuG32Or0mZLPupOj+aSqnXl/X0BsLT6v/Ff+6LDvP38PtLOEDm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tNMOwQAAANsAAAAPAAAAAAAAAAAAAAAA&#10;AKECAABkcnMvZG93bnJldi54bWxQSwUGAAAAAAQABAD5AAAAjwMAAAAA&#10;" strokecolor="#bfbfbf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9439275</wp:posOffset>
                </wp:positionV>
                <wp:extent cx="6596380" cy="33337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063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84321" w:rsidRDefault="00981B0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有目标，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学习能力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，善于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交流钻研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能承受压力。</w:t>
                            </w:r>
                          </w:p>
                          <w:p w:rsidR="00F84321" w:rsidRDefault="00F8432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2pt;margin-top:743.25pt;height:26.25pt;width:519.4pt;z-index:251721728;mso-width-relative:page;mso-height-relative:page;" filled="f" stroked="f" coordsize="21600,21600" o:gfxdata="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4gZINwAAAANAQAADwAAAAAAAAABACAAAAAiAAAAZHJzL2Rvd25yZXYueG1sUEsBAhQAFAAA&#10;AAgAh07iQGAgiPA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有目标，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学习能力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强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，善于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交流钻研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能承受压力。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2581275</wp:posOffset>
                </wp:positionV>
                <wp:extent cx="7007225" cy="419100"/>
                <wp:effectExtent l="0" t="0" r="22225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7225" cy="419100"/>
                          <a:chOff x="0" y="0"/>
                          <a:chExt cx="7008231" cy="419100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84321" w:rsidRDefault="00981B0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" name="组合 4"/>
                        <wpg:cNvGrpSpPr/>
                        <wpg:grpSpPr>
                          <a:xfrm>
                            <a:off x="0" y="76200"/>
                            <a:ext cx="252000" cy="252000"/>
                            <a:chOff x="-9525" y="-9525"/>
                            <a:chExt cx="252000" cy="252000"/>
                          </a:xfrm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-9525" y="-9525"/>
                              <a:ext cx="252000" cy="252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图片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526" y="28603"/>
                              <a:ext cx="180026" cy="180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208601" y="333375"/>
                            <a:ext cx="679963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5pt;margin-top:203.25pt;height:33pt;width:551.75pt;z-index:251713536;mso-width-relative:page;mso-height-relative:page;" coordsize="7008231,419100" o:gfxdata="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group id="_x0000_s1026" o:spid="_x0000_s1026" o:spt="203" style="position:absolute;left:0;top:76200;height:252000;width:252000;" coordorigin="-9525,-9525" coordsize="252000,25200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-9525;top:-9525;height:252000;width:252000;v-text-anchor:middle;" fillcolor="#0070C0" filled="t" stroked="t" coordsize="21600,21600" o:gfxdata="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bZqxtwAAANoAAAAP&#10;AAAAAAAAAAEAIAAAACIAAABkcnMvZG93bnJldi54bWxQSwECFAAUAAAACACHTuJAMy8FnjsAAAA5&#10;AAAAEAAAAAAAAAABACAAAAAGAQAAZHJzL3NoYXBleG1sLnhtbFBLBQYAAAAABgAGAFsBAACwAwAA&#10;AAA=&#10;">
                    <v:fill on="t" focussize="0,0"/>
                    <v:stroke weight="1pt" color="#0070C0" miterlimit="8" joinstyle="miter"/>
                    <v:imagedata o:title=""/>
                    <o:lock v:ext="edit" aspectratio="f"/>
                  </v:shape>
                  <v:shape id="_x0000_s1026" o:spid="_x0000_s1026" o:spt="75" type="#_x0000_t75" style="position:absolute;left:28526;top:28603;height:180000;width:180026;" filled="f" o:preferrelative="t" stroked="f" coordsize="21600,21600" o:gfxdata="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j3d74A&#10;AADa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  <v:line id="_x0000_s1026" o:spid="_x0000_s1026" o:spt="20" style="position:absolute;left:208601;top:333375;height:0;width:6799630;" filled="f" stroked="t" coordsize="21600,21600" o:gfxdata="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3aD2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1981835</wp:posOffset>
                </wp:positionV>
                <wp:extent cx="6464300" cy="4000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84321" w:rsidRDefault="00981B0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 xml:space="preserve">2010~2014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 xml:space="preserve">武汉大学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软件工程（本科）</w:t>
                            </w:r>
                          </w:p>
                          <w:p w:rsidR="00F84321" w:rsidRDefault="00F8432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pt;margin-top:156.05pt;height:31.5pt;width:509pt;z-index:251717632;mso-width-relative:page;mso-height-relative:page;" filled="f" stroked="f" coordsize="21600,21600" o:gfxdata="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3&#10;EAlq2gAAAAsBAAAPAAAAAAAAAAEAIAAAACIAAABkcnMvZG93bnJldi54bWxQSwECFAAUAAAACACH&#10;TuJAkmaSKyICAAAo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2010~2014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武汉大学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软件工程（本科）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923925</wp:posOffset>
                </wp:positionV>
                <wp:extent cx="5383530" cy="418465"/>
                <wp:effectExtent l="6350" t="0" r="0" b="0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3529" cy="418465"/>
                          <a:chOff x="590476" y="-9539"/>
                          <a:chExt cx="5384021" cy="419087"/>
                        </a:xfrm>
                      </wpg:grpSpPr>
                      <wps:wsp>
                        <wps:cNvPr id="84" name="文本框 84"/>
                        <wps:cNvSpPr txBox="1"/>
                        <wps:spPr>
                          <a:xfrm>
                            <a:off x="790519" y="-9539"/>
                            <a:ext cx="5183978" cy="4190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84321" w:rsidRDefault="00981B0D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上海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 xml:space="preserve"> 15021283549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</w:rPr>
                                <w:t>1   1575596941@qq.com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51" name="组合 151"/>
                        <wpg:cNvGrpSpPr/>
                        <wpg:grpSpPr>
                          <a:xfrm>
                            <a:off x="590476" y="76314"/>
                            <a:ext cx="215920" cy="215585"/>
                            <a:chOff x="-810074" y="28702"/>
                            <a:chExt cx="216020" cy="215685"/>
                          </a:xfrm>
                        </wpg:grpSpPr>
                        <wps:wsp>
                          <wps:cNvPr id="153" name="椭圆 153"/>
                          <wps:cNvSpPr/>
                          <wps:spPr>
                            <a:xfrm>
                              <a:off x="-810074" y="28702"/>
                              <a:ext cx="216020" cy="215685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9" name="图片 1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810074" y="38245"/>
                              <a:ext cx="179805" cy="18005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66" name="组合 166"/>
                        <wpg:cNvGrpSpPr/>
                        <wpg:grpSpPr>
                          <a:xfrm>
                            <a:off x="1771684" y="76313"/>
                            <a:ext cx="215920" cy="216221"/>
                            <a:chOff x="-1047716" y="28688"/>
                            <a:chExt cx="215920" cy="216221"/>
                          </a:xfrm>
                        </wpg:grpSpPr>
                        <wps:wsp>
                          <wps:cNvPr id="167" name="椭圆 167"/>
                          <wps:cNvSpPr/>
                          <wps:spPr>
                            <a:xfrm>
                              <a:off x="-1047716" y="28688"/>
                              <a:ext cx="215920" cy="216221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8" name="图片 16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047716" y="38228"/>
                              <a:ext cx="179721" cy="17997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69" name="组合 169"/>
                        <wpg:cNvGrpSpPr/>
                        <wpg:grpSpPr>
                          <a:xfrm>
                            <a:off x="3600650" y="38156"/>
                            <a:ext cx="215920" cy="215585"/>
                            <a:chOff x="-962270" y="-9473"/>
                            <a:chExt cx="216020" cy="215685"/>
                          </a:xfrm>
                        </wpg:grpSpPr>
                        <wps:wsp>
                          <wps:cNvPr id="170" name="椭圆 170"/>
                          <wps:cNvSpPr/>
                          <wps:spPr>
                            <a:xfrm>
                              <a:off x="-962270" y="-9473"/>
                              <a:ext cx="216020" cy="215685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1" name="图片 17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962270" y="71"/>
                              <a:ext cx="179805" cy="18005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pt;margin-top:72.75pt;height:32.95pt;width:423.9pt;z-index:251709440;mso-width-relative:page;mso-height-relative:page;" coordorigin="590476,-9539" coordsize="5384021,419087" o:gfxdata="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3J0dhxgAAACkCAAAZAAAAZHJzL19yZWxzL2Uyb0RvYy54bWwucmVsc72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1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">
                <o:lock v:ext="edit" aspectratio="f"/>
                <v:shape id="_x0000_s1026" o:spid="_x0000_s1026" o:spt="202" type="#_x0000_t202" style="position:absolute;left:790519;top:-9539;height:419087;width:5183978;" filled="f" stroked="f" coordsize="21600,21600" o:gfxdata="UEsDBAoAAAAAAIdO4kAAAAAAAAAAAAAAAAAEAAAAZHJzL1BLAwQUAAAACACHTuJAXBXaBL8AAADb&#10;AAAADwAAAGRycy9kb3ducmV2LnhtbEWPQWvCQBSE7wX/w/KE3uomo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V2gS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上海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15021283549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   1575596941@qq.com</w:t>
                        </w:r>
                      </w:p>
                    </w:txbxContent>
                  </v:textbox>
                </v:shape>
                <v:group id="_x0000_s1026" o:spid="_x0000_s1026" o:spt="203" style="position:absolute;left:590476;top:76314;height:215585;width:215920;" coordorigin="-810074,28702" coordsize="216020,215685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810074;top:28702;height:215685;width:216020;v-text-anchor:middle;" fillcolor="#0070C0" filled="t" stroked="t" coordsize="21600,21600" o:gfxdata="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ZqpvutwAAANwAAAAP&#10;AAAAAAAAAAEAIAAAACIAAABkcnMvZG93bnJldi54bWxQSwECFAAUAAAACACHTuJAMy8FnjsAAAA5&#10;AAAAEAAAAAAAAAABACAAAAAGAQAAZHJzL3NoYXBleG1sLnhtbFBLBQYAAAAABgAGAFsBAACwAwAA&#10;AAA=&#10;">
                    <v:fill on="t" focussize="0,0"/>
                    <v:stroke weight="1pt" color="#0070C0" miterlimit="8" joinstyle="miter"/>
                    <v:imagedata o:title=""/>
                    <o:lock v:ext="edit" aspectratio="f"/>
                  </v:shape>
                  <v:shape id="_x0000_s1026" o:spid="_x0000_s1026" o:spt="75" type="#_x0000_t75" style="position:absolute;left:-810074;top:38245;height:180055;width:179805;" filled="f" o:preferrelative="t" stroked="f" coordsize="21600,21600" o:gfxdata="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AK1K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  <v:group id="_x0000_s1026" o:spid="_x0000_s1026" o:spt="203" style="position:absolute;left:1771684;top:76313;height:216221;width:215920;" coordorigin="-1047716,28688" coordsize="215920,216221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-1047716;top:28688;height:216221;width:215920;v-text-anchor:middle;" fillcolor="#0070C0" filled="t" stroked="t" coordsize="21600,21600" o:gfxdata="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j9V1C2AAAA3AAAAA8A&#10;AAAAAAAAAQAgAAAAIgAAAGRycy9kb3ducmV2LnhtbFBLAQIUABQAAAAIAIdO4kAzLwWeOwAAADkA&#10;AAAQAAAAAAAAAAEAIAAAAAUBAABkcnMvc2hhcGV4bWwueG1sUEsFBgAAAAAGAAYAWwEAAK8DAAAA&#10;AA==&#10;">
                    <v:fill on="t" focussize="0,0"/>
                    <v:stroke weight="1pt" color="#0070C0" miterlimit="8" joinstyle="miter"/>
                    <v:imagedata o:title=""/>
                    <o:lock v:ext="edit" aspectratio="f"/>
                  </v:shape>
                  <v:shape id="_x0000_s1026" o:spid="_x0000_s1026" o:spt="75" type="#_x0000_t75" style="position:absolute;left:-1047716;top:38228;height:179972;width:179721;" filled="f" o:preferrelative="t" stroked="f" coordsize="21600,21600" o:gfxdata="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mu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6" o:title=""/>
                    <o:lock v:ext="edit" aspectratio="t"/>
                  </v:shape>
                </v:group>
                <v:group id="_x0000_s1026" o:spid="_x0000_s1026" o:spt="203" style="position:absolute;left:3600650;top:38156;height:215585;width:215920;" coordorigin="-962270,-9473" coordsize="216020,215685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962270;top:-9473;height:215685;width:216020;v-text-anchor:middle;" fillcolor="#0070C0" filled="t" stroked="t" coordsize="21600,21600" o:gfxdata="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NWfm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70C0" miterlimit="8" joinstyle="miter"/>
                    <v:imagedata o:title=""/>
                    <o:lock v:ext="edit" aspectratio="f"/>
                  </v:shape>
                  <v:shape id="_x0000_s1026" o:spid="_x0000_s1026" o:spt="75" type="#_x0000_t75" style="position:absolute;left:-962270;top:71;height:180055;width:179805;" filled="f" o:preferrelative="t" stroked="f" coordsize="21600,21600" o:gfxdata="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091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7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-316230</wp:posOffset>
                </wp:positionV>
                <wp:extent cx="2047875" cy="11430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84321" w:rsidRDefault="00981B0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  <w:sz w:val="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56"/>
                              </w:rPr>
                              <w:t>江小斌</w:t>
                            </w:r>
                          </w:p>
                          <w:p w:rsidR="00F84321" w:rsidRDefault="00981B0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2pt;margin-top:-24.9pt;height:90pt;width:161.25pt;z-index:251707392;mso-width-relative:page;mso-height-relative:page;" filled="f" stroked="f" coordsize="21600,21600" o:gfxdata="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tBdaR3AAAAAsBAAAPAAAAAAAAAAEAIAAAACIAAABkcnMvZG93bnJldi54bWxQSwECFAAU&#10;AAAACACHTuJAwITsXS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56"/>
                        </w:rPr>
                        <w:t>江小斌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1571625</wp:posOffset>
                </wp:positionV>
                <wp:extent cx="7007225" cy="419100"/>
                <wp:effectExtent l="0" t="0" r="22225" b="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7225" cy="419100"/>
                          <a:chOff x="0" y="0"/>
                          <a:chExt cx="7008231" cy="419100"/>
                        </a:xfrm>
                      </wpg:grpSpPr>
                      <wps:wsp>
                        <wps:cNvPr id="177" name="文本框 177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84321" w:rsidRDefault="00981B0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70C0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70C0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78" name="组合 178"/>
                        <wpg:cNvGrpSpPr/>
                        <wpg:grpSpPr>
                          <a:xfrm>
                            <a:off x="0" y="76200"/>
                            <a:ext cx="252000" cy="252000"/>
                            <a:chOff x="-9525" y="-9525"/>
                            <a:chExt cx="252000" cy="252000"/>
                          </a:xfrm>
                        </wpg:grpSpPr>
                        <wps:wsp>
                          <wps:cNvPr id="179" name="椭圆 179"/>
                          <wps:cNvSpPr/>
                          <wps:spPr>
                            <a:xfrm>
                              <a:off x="-9525" y="-9525"/>
                              <a:ext cx="252000" cy="2520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0" name="图片 18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474" y="9553"/>
                              <a:ext cx="216031" cy="216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81" name="直接连接符 181"/>
                        <wps:cNvCnPr/>
                        <wps:spPr>
                          <a:xfrm>
                            <a:off x="208601" y="333375"/>
                            <a:ext cx="679963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5pt;margin-top:123.75pt;height:33pt;width:551.75pt;z-index:251711488;mso-width-relative:page;mso-height-relative:page;" coordsize="7008231,419100" o:gfxdata="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eCXmh7wAAADc&#10;AAAADwAAAGRycy9kb3ducmV2LnhtbEVPyYoCMRC9C/5DqIG5aVrBhR7TMjSIMjgHl4u3slO9MJ1K&#10;24nr108EwVs93lqz+c3U4kKtqywrGPQjEMSZ1RUXCva7RW8KwnlkjbVlUnAnB/Ok25lhrO2VN3TZ&#10;+kKEEHYxKii9b2IpXVaSQde3DXHgctsa9AG2hdQtXkO4qeUwisbSYMWhocSG0pKyv+3ZKPhJF7+4&#10;OQ7N9FGny3X+3Zz2h5FSnx+D6AuEp5t/i1/ulQ7zJxN4PhMukM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l5oe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group id="_x0000_s1026" o:spid="_x0000_s1026" o:spt="203" style="position:absolute;left:0;top:76200;height:252000;width:252000;" coordorigin="-9525,-9525" coordsize="252000,252000" o:gfxdata="UEsDBAoAAAAAAIdO4kAAAAAAAAAAAAAAAAAEAAAAZHJzL1BLAwQUAAAACACHTuJAK+riqr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6uKq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-9525;top:-9525;height:252000;width:252000;v-text-anchor:middle;" fillcolor="#0070C0" filled="t" stroked="t" coordsize="21600,21600" o:gfxdata="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z9/BktwAAANwAAAAP&#10;AAAAAAAAAAEAIAAAACIAAABkcnMvZG93bnJldi54bWxQSwECFAAUAAAACACHTuJAMy8FnjsAAAA5&#10;AAAAEAAAAAAAAAABACAAAAAGAQAAZHJzL3NoYXBleG1sLnhtbFBLBQYAAAAABgAGAFsBAACwAwAA&#10;AAA=&#10;">
                    <v:fill on="t" focussize="0,0"/>
                    <v:stroke weight="1pt" color="#0070C0" miterlimit="8" joinstyle="miter"/>
                    <v:imagedata o:title=""/>
                    <o:lock v:ext="edit" aspectratio="f"/>
                  </v:shape>
                  <v:shape id="_x0000_s1026" o:spid="_x0000_s1026" o:spt="75" type="#_x0000_t75" style="position:absolute;left:9474;top:9553;height:216000;width:216031;" filled="f" o:preferrelative="t" stroked="f" coordsize="21600,21600" o:gfxdata="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ENxe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9" o:title=""/>
                    <o:lock v:ext="edit" aspectratio="t"/>
                  </v:shape>
                </v:group>
                <v:line id="_x0000_s1026" o:spid="_x0000_s1026" o:spt="20" style="position:absolute;left:208601;top:333375;height:0;width:6799630;" filled="f" stroked="t" coordsize="21600,21600" o:gfxdata="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RmNk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4810125</wp:posOffset>
            </wp:positionV>
            <wp:extent cx="447675" cy="447675"/>
            <wp:effectExtent l="0" t="0" r="0" b="0"/>
            <wp:wrapNone/>
            <wp:docPr id="34" name="图片 34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8432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C660A"/>
    <w:multiLevelType w:val="singleLevel"/>
    <w:tmpl w:val="56DC660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F24BD7"/>
    <w:rsid w:val="00047049"/>
    <w:rsid w:val="000873F5"/>
    <w:rsid w:val="00107C84"/>
    <w:rsid w:val="00182584"/>
    <w:rsid w:val="00185BB9"/>
    <w:rsid w:val="001B60C0"/>
    <w:rsid w:val="001D0B41"/>
    <w:rsid w:val="001E328D"/>
    <w:rsid w:val="00214BCE"/>
    <w:rsid w:val="00225034"/>
    <w:rsid w:val="00232F53"/>
    <w:rsid w:val="00292939"/>
    <w:rsid w:val="002F023E"/>
    <w:rsid w:val="00393A50"/>
    <w:rsid w:val="003F0ADA"/>
    <w:rsid w:val="0041790D"/>
    <w:rsid w:val="00463BD5"/>
    <w:rsid w:val="00470F07"/>
    <w:rsid w:val="00552701"/>
    <w:rsid w:val="005B26D9"/>
    <w:rsid w:val="005B6489"/>
    <w:rsid w:val="00610E88"/>
    <w:rsid w:val="006605E6"/>
    <w:rsid w:val="0068027A"/>
    <w:rsid w:val="00682B4D"/>
    <w:rsid w:val="006B1BD9"/>
    <w:rsid w:val="006F742D"/>
    <w:rsid w:val="00706689"/>
    <w:rsid w:val="00710180"/>
    <w:rsid w:val="00747B51"/>
    <w:rsid w:val="00776686"/>
    <w:rsid w:val="00843BB6"/>
    <w:rsid w:val="00916587"/>
    <w:rsid w:val="00930C5A"/>
    <w:rsid w:val="009475C5"/>
    <w:rsid w:val="009655BB"/>
    <w:rsid w:val="00981B0D"/>
    <w:rsid w:val="009D2296"/>
    <w:rsid w:val="00AF67A8"/>
    <w:rsid w:val="00B247AA"/>
    <w:rsid w:val="00C33654"/>
    <w:rsid w:val="00C94E5C"/>
    <w:rsid w:val="00CB7A21"/>
    <w:rsid w:val="00D62CEF"/>
    <w:rsid w:val="00F84321"/>
    <w:rsid w:val="00FD05AB"/>
    <w:rsid w:val="39A82F3A"/>
    <w:rsid w:val="4FF24BD7"/>
    <w:rsid w:val="51E61787"/>
    <w:rsid w:val="55E018DB"/>
    <w:rsid w:val="59BD6198"/>
    <w:rsid w:val="5A0877ED"/>
    <w:rsid w:val="6A2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F9A3F60-5BB9-4F2D-B116-47A9E28B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0.png"/><Relationship Id="rId12" Type="http://schemas.openxmlformats.org/officeDocument/2006/relationships/image" Target="media/image5.png"/><Relationship Id="rId17" Type="http://schemas.openxmlformats.org/officeDocument/2006/relationships/image" Target="media/image60.png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4.png"/><Relationship Id="rId19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jiang\AppData\Roaming\Kingsoft\office6\templates\download\&#40664;&#35748;\&#31616;&#21382;-&#24212;&#23626;&#29983;&#20010;&#20154;&#31616;&#21382;&#27169;&#26495;14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简历-应届生个人简历模板149.docx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williamjiang</dc:creator>
  <cp:lastModifiedBy>william jiang</cp:lastModifiedBy>
  <cp:revision>21</cp:revision>
  <dcterms:created xsi:type="dcterms:W3CDTF">2016-03-06T12:07:00Z</dcterms:created>
  <dcterms:modified xsi:type="dcterms:W3CDTF">2016-03-14T14:42:00Z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